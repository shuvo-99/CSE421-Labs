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D7A8" w14:textId="77777777" w:rsidR="004D36D7" w:rsidRPr="00FD4A68" w:rsidRDefault="00823E5D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CF75B6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2CB76C88" w:rsidR="002E0346" w:rsidRPr="00CF75B6" w:rsidRDefault="00CF75B6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>
              <w:rPr>
                <w:i w:val="0"/>
                <w:iCs/>
                <w:color w:val="000000" w:themeColor="text1"/>
                <w:sz w:val="18"/>
                <w:szCs w:val="18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588FCB78" w:rsidR="002E0346" w:rsidRPr="00CF75B6" w:rsidRDefault="00CF75B6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>
              <w:rPr>
                <w:i w:val="0"/>
                <w:iCs/>
                <w:color w:val="000000" w:themeColor="text1"/>
                <w:sz w:val="18"/>
                <w:szCs w:val="18"/>
              </w:rPr>
              <w:t>255.255.255.254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5BF6A19F" w:rsidR="002E0346" w:rsidRPr="00CF75B6" w:rsidRDefault="00CF75B6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>
              <w:rPr>
                <w:i w:val="0"/>
                <w:iCs/>
                <w:color w:val="000000" w:themeColor="text1"/>
                <w:sz w:val="18"/>
                <w:szCs w:val="18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434DBC23" w:rsidR="002E0346" w:rsidRPr="009D6483" w:rsidRDefault="008A5F9C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 w:rsidRPr="008A5F9C">
              <w:rPr>
                <w:i w:val="0"/>
                <w:iCs/>
                <w:color w:val="000000" w:themeColor="text1"/>
                <w:sz w:val="18"/>
                <w:szCs w:val="18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354FDDC0" w:rsidR="002E0346" w:rsidRPr="009D6483" w:rsidRDefault="008A5F9C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 w:rsidRPr="008A5F9C">
              <w:rPr>
                <w:i w:val="0"/>
                <w:iCs/>
                <w:color w:val="000000" w:themeColor="text1"/>
                <w:sz w:val="18"/>
                <w:szCs w:val="18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56A48F74" w:rsidR="002E0346" w:rsidRPr="009D6483" w:rsidRDefault="009D6483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>
              <w:rPr>
                <w:i w:val="0"/>
                <w:iCs/>
                <w:color w:val="000000" w:themeColor="text1"/>
                <w:sz w:val="18"/>
                <w:szCs w:val="18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0AACC628" w:rsidR="002E0346" w:rsidRPr="009D6483" w:rsidRDefault="009D6483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>
              <w:rPr>
                <w:i w:val="0"/>
                <w:iCs/>
                <w:color w:val="000000" w:themeColor="text1"/>
                <w:sz w:val="18"/>
                <w:szCs w:val="18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C4633F0" w:rsidR="002E0346" w:rsidRPr="009D6483" w:rsidRDefault="009D6483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>
              <w:rPr>
                <w:i w:val="0"/>
                <w:iCs/>
                <w:color w:val="000000" w:themeColor="text1"/>
                <w:sz w:val="18"/>
                <w:szCs w:val="18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4B16130D" w:rsidR="002E0346" w:rsidRPr="009D6483" w:rsidRDefault="008A5F9C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 w:rsidRPr="008A5F9C">
              <w:rPr>
                <w:i w:val="0"/>
                <w:iCs/>
                <w:color w:val="000000" w:themeColor="text1"/>
                <w:sz w:val="18"/>
                <w:szCs w:val="18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4573C7A5" w:rsidR="002E0346" w:rsidRPr="009D6483" w:rsidRDefault="008A5F9C" w:rsidP="005939AB">
            <w:pPr>
              <w:pStyle w:val="ConfigWindow"/>
              <w:rPr>
                <w:i w:val="0"/>
                <w:iCs/>
                <w:color w:val="000000" w:themeColor="text1"/>
                <w:sz w:val="18"/>
                <w:szCs w:val="18"/>
              </w:rPr>
            </w:pPr>
            <w:r w:rsidRPr="008A5F9C">
              <w:rPr>
                <w:i w:val="0"/>
                <w:iCs/>
                <w:color w:val="000000" w:themeColor="text1"/>
                <w:sz w:val="18"/>
                <w:szCs w:val="18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3DC3C237" w:rsidR="0093296A" w:rsidRPr="009D6483" w:rsidRDefault="009D6483" w:rsidP="0093296A">
      <w:pPr>
        <w:pStyle w:val="AnswerLineL50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>10.10.1.97</w:t>
      </w:r>
      <w:r>
        <w:rPr>
          <w:b w:val="0"/>
          <w:bCs/>
          <w:i w:val="0"/>
          <w:iCs/>
          <w:color w:val="000000" w:themeColor="text1"/>
        </w:rPr>
        <w:br/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19FE9173" w:rsidR="0093296A" w:rsidRPr="009D6483" w:rsidRDefault="009D6483" w:rsidP="0093296A">
      <w:pPr>
        <w:pStyle w:val="AnswerLineL50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>10.10.1.17</w:t>
      </w:r>
      <w:r>
        <w:rPr>
          <w:b w:val="0"/>
          <w:bCs/>
          <w:i w:val="0"/>
          <w:iCs/>
          <w:color w:val="000000" w:themeColor="text1"/>
        </w:rPr>
        <w:br/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5887B8DA" w:rsidR="0093296A" w:rsidRDefault="00E31A44" w:rsidP="0093296A">
      <w:pPr>
        <w:pStyle w:val="BodyTextL50"/>
        <w:spacing w:before="0"/>
      </w:pPr>
      <w:r>
        <w:t>What is the other?</w:t>
      </w:r>
      <w:r w:rsidR="009D6483">
        <w:br/>
        <w:t>10.10.1.6</w:t>
      </w:r>
      <w:r w:rsidR="009D6483">
        <w:br/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146020CA" w:rsidR="0093296A" w:rsidRDefault="00E31A44" w:rsidP="0093296A">
      <w:pPr>
        <w:pStyle w:val="BodyTextL50"/>
        <w:spacing w:before="0"/>
      </w:pPr>
      <w:r>
        <w:t>What are they?</w:t>
      </w:r>
      <w:r w:rsidR="009D6483">
        <w:br/>
        <w:t>10.10.1.4/30</w:t>
      </w:r>
      <w:r w:rsidR="009D6483">
        <w:br/>
        <w:t>10.10.1.6/32</w:t>
      </w:r>
      <w:r w:rsidR="009D6483">
        <w:br/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7FE324AB" w:rsidR="0093296A" w:rsidRPr="00EB096F" w:rsidRDefault="00EB096F" w:rsidP="0093296A">
      <w:pPr>
        <w:pStyle w:val="AnswerLineL50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>10.10.1.10</w:t>
      </w:r>
      <w:r>
        <w:rPr>
          <w:b w:val="0"/>
          <w:bCs/>
          <w:i w:val="0"/>
          <w:iCs/>
          <w:color w:val="000000" w:themeColor="text1"/>
        </w:rPr>
        <w:br/>
        <w:t>10.10.1.8/30</w:t>
      </w:r>
      <w:r>
        <w:rPr>
          <w:b w:val="0"/>
          <w:bCs/>
          <w:i w:val="0"/>
          <w:iCs/>
          <w:color w:val="000000" w:themeColor="text1"/>
        </w:rPr>
        <w:br/>
        <w:t>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lastRenderedPageBreak/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1DE3F15D" w:rsidR="00290231" w:rsidRPr="00EB096F" w:rsidRDefault="00EB096F" w:rsidP="00290231">
      <w:pPr>
        <w:pStyle w:val="AnswerLineL50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 xml:space="preserve">In Router 2, interface 00/0 has incorrect IP address. 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64648E9C" w:rsidR="00290231" w:rsidRDefault="00EB096F" w:rsidP="00290231">
      <w:pPr>
        <w:pStyle w:val="BodyTextL50"/>
      </w:pPr>
      <w:r>
        <w:t>We have t</w:t>
      </w:r>
      <w:r w:rsidR="008A5F9C">
        <w:t>o</w:t>
      </w:r>
      <w:r>
        <w:t xml:space="preserve"> </w:t>
      </w:r>
      <w:r w:rsidR="008A5F9C">
        <w:t>update the IP address.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50636EAB" w:rsidR="00E34EBE" w:rsidRPr="008A5F9C" w:rsidRDefault="00A16D44" w:rsidP="00E34EBE">
      <w:pPr>
        <w:pStyle w:val="AnswerLineL50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7A5BB4BB" w:rsidR="00E34EBE" w:rsidRPr="00A16D44" w:rsidRDefault="00A16D44" w:rsidP="00E34EBE">
      <w:pPr>
        <w:pStyle w:val="AnswerLineL50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>No IPv6 address were reached.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lastRenderedPageBreak/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3B6CDE5F" w:rsidR="00E34EBE" w:rsidRDefault="00E31A44" w:rsidP="00E34EBE">
      <w:pPr>
        <w:pStyle w:val="BodyTextL50"/>
        <w:spacing w:before="0"/>
      </w:pPr>
      <w:r>
        <w:t>Is there a discrepancy?</w:t>
      </w:r>
      <w:r w:rsidR="00A16D44">
        <w:br/>
        <w:t>Yes.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7EE84246" w14:textId="5C2798FF" w:rsidR="00A16D44" w:rsidRPr="00A16D44" w:rsidRDefault="00A16D44" w:rsidP="00A16D44">
      <w:pPr>
        <w:pStyle w:val="BodyTextL50"/>
        <w:rPr>
          <w:color w:val="000000" w:themeColor="text1"/>
        </w:rPr>
      </w:pPr>
      <w:r w:rsidRPr="00A16D44">
        <w:rPr>
          <w:color w:val="000000" w:themeColor="text1"/>
        </w:rPr>
        <w:t xml:space="preserve">PC4 default gateway was </w:t>
      </w:r>
      <w:r>
        <w:rPr>
          <w:color w:val="000000" w:themeColor="text1"/>
        </w:rPr>
        <w:t xml:space="preserve">configured </w:t>
      </w:r>
      <w:r w:rsidRPr="00A16D44">
        <w:rPr>
          <w:color w:val="000000" w:themeColor="text1"/>
        </w:rPr>
        <w:t>incorrect</w:t>
      </w:r>
      <w:r>
        <w:rPr>
          <w:color w:val="000000" w:themeColor="text1"/>
        </w:rPr>
        <w:t>ly.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35C37B6B" w:rsidR="00E34EBE" w:rsidRPr="00A16D44" w:rsidRDefault="00A16D44" w:rsidP="00E34EBE">
      <w:pPr>
        <w:pStyle w:val="AnswerLineL50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>Update the PC4 default gateway.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4B825516" w:rsidR="00E34EBE" w:rsidRPr="00A16D44" w:rsidRDefault="00A16D44" w:rsidP="002E0346">
      <w:pPr>
        <w:pStyle w:val="AnswerLineL25"/>
        <w:rPr>
          <w:b w:val="0"/>
          <w:bCs/>
          <w:i w:val="0"/>
          <w:iCs/>
          <w:color w:val="000000" w:themeColor="text1"/>
        </w:rPr>
      </w:pPr>
      <w:r>
        <w:rPr>
          <w:b w:val="0"/>
          <w:bCs/>
          <w:i w:val="0"/>
          <w:iCs/>
          <w:color w:val="000000" w:themeColor="text1"/>
        </w:rPr>
        <w:t>Yes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D9A5E" w14:textId="77777777" w:rsidR="00823E5D" w:rsidRDefault="00823E5D" w:rsidP="00710659">
      <w:pPr>
        <w:spacing w:after="0" w:line="240" w:lineRule="auto"/>
      </w:pPr>
      <w:r>
        <w:separator/>
      </w:r>
    </w:p>
    <w:p w14:paraId="51A7BC86" w14:textId="77777777" w:rsidR="00823E5D" w:rsidRDefault="00823E5D"/>
  </w:endnote>
  <w:endnote w:type="continuationSeparator" w:id="0">
    <w:p w14:paraId="0FB8F431" w14:textId="77777777" w:rsidR="00823E5D" w:rsidRDefault="00823E5D" w:rsidP="00710659">
      <w:pPr>
        <w:spacing w:after="0" w:line="240" w:lineRule="auto"/>
      </w:pPr>
      <w:r>
        <w:continuationSeparator/>
      </w:r>
    </w:p>
    <w:p w14:paraId="457CA829" w14:textId="77777777" w:rsidR="00823E5D" w:rsidRDefault="00823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D035" w14:textId="69A75BF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F75B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E1DA" w14:textId="675B1FA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F75B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89B87" w14:textId="77777777" w:rsidR="00823E5D" w:rsidRDefault="00823E5D" w:rsidP="00710659">
      <w:pPr>
        <w:spacing w:after="0" w:line="240" w:lineRule="auto"/>
      </w:pPr>
      <w:r>
        <w:separator/>
      </w:r>
    </w:p>
    <w:p w14:paraId="6EF34E26" w14:textId="77777777" w:rsidR="00823E5D" w:rsidRDefault="00823E5D"/>
  </w:footnote>
  <w:footnote w:type="continuationSeparator" w:id="0">
    <w:p w14:paraId="2785DF07" w14:textId="77777777" w:rsidR="00823E5D" w:rsidRDefault="00823E5D" w:rsidP="00710659">
      <w:pPr>
        <w:spacing w:after="0" w:line="240" w:lineRule="auto"/>
      </w:pPr>
      <w:r>
        <w:continuationSeparator/>
      </w:r>
    </w:p>
    <w:p w14:paraId="55C9E436" w14:textId="77777777" w:rsidR="00823E5D" w:rsidRDefault="00823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E5D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F9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483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D44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5B6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96F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4B2EF8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1829B-90F5-4155-8919-F1087ACC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75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Faiaz Khan Soumik</cp:lastModifiedBy>
  <cp:revision>7</cp:revision>
  <cp:lastPrinted>2019-12-03T20:38:00Z</cp:lastPrinted>
  <dcterms:created xsi:type="dcterms:W3CDTF">2019-11-27T20:46:00Z</dcterms:created>
  <dcterms:modified xsi:type="dcterms:W3CDTF">2022-11-16T16:18:00Z</dcterms:modified>
</cp:coreProperties>
</file>