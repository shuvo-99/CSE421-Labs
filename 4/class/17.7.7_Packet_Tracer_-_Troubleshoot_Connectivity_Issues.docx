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48DBA" w14:textId="77777777" w:rsidR="004D36D7" w:rsidRPr="00FD4A68" w:rsidRDefault="000024E8"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4FCDCF0B"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7A329B77"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8CB4DC"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0329ED"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6C1FF1"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125F41"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CDD2072" w14:textId="77777777" w:rsidR="00783C3D" w:rsidRPr="00E87D62" w:rsidRDefault="00783C3D" w:rsidP="00C0292F">
            <w:pPr>
              <w:pStyle w:val="TableHeading"/>
            </w:pPr>
            <w:r w:rsidRPr="00E87D62">
              <w:t>Default Gateway</w:t>
            </w:r>
          </w:p>
        </w:tc>
      </w:tr>
      <w:tr w:rsidR="00783C3D" w14:paraId="0A47F248" w14:textId="77777777" w:rsidTr="001F1DD0">
        <w:trPr>
          <w:cantSplit/>
          <w:jc w:val="center"/>
        </w:trPr>
        <w:tc>
          <w:tcPr>
            <w:tcW w:w="1803" w:type="dxa"/>
            <w:tcBorders>
              <w:bottom w:val="nil"/>
            </w:tcBorders>
            <w:vAlign w:val="center"/>
          </w:tcPr>
          <w:p w14:paraId="02830D5C" w14:textId="77777777" w:rsidR="00783C3D" w:rsidRPr="006C05E0" w:rsidRDefault="00783C3D" w:rsidP="00C0292F">
            <w:pPr>
              <w:pStyle w:val="TableText"/>
            </w:pPr>
            <w:r w:rsidRPr="006C05E0">
              <w:t>R1</w:t>
            </w:r>
          </w:p>
        </w:tc>
        <w:tc>
          <w:tcPr>
            <w:tcW w:w="1620" w:type="dxa"/>
            <w:vAlign w:val="bottom"/>
          </w:tcPr>
          <w:p w14:paraId="78A42FE6" w14:textId="77777777" w:rsidR="00783C3D" w:rsidRPr="00E87D62" w:rsidRDefault="00783C3D" w:rsidP="00C0292F">
            <w:pPr>
              <w:pStyle w:val="TableText"/>
            </w:pPr>
            <w:r>
              <w:t>G0/0</w:t>
            </w:r>
          </w:p>
        </w:tc>
        <w:tc>
          <w:tcPr>
            <w:tcW w:w="2067" w:type="dxa"/>
            <w:vAlign w:val="bottom"/>
          </w:tcPr>
          <w:p w14:paraId="4DCE9493" w14:textId="77777777" w:rsidR="00783C3D" w:rsidRPr="00E87D62" w:rsidRDefault="00783C3D" w:rsidP="00C0292F">
            <w:pPr>
              <w:pStyle w:val="TableText"/>
            </w:pPr>
            <w:r>
              <w:t>172.16.1.1</w:t>
            </w:r>
          </w:p>
        </w:tc>
        <w:tc>
          <w:tcPr>
            <w:tcW w:w="2070" w:type="dxa"/>
            <w:vAlign w:val="bottom"/>
          </w:tcPr>
          <w:p w14:paraId="0926AC4A" w14:textId="77777777" w:rsidR="00783C3D" w:rsidRPr="00E87D62" w:rsidRDefault="00783C3D" w:rsidP="00C0292F">
            <w:pPr>
              <w:pStyle w:val="TableText"/>
            </w:pPr>
            <w:r w:rsidRPr="00E87D62">
              <w:t>255.255.255.0</w:t>
            </w:r>
          </w:p>
        </w:tc>
        <w:tc>
          <w:tcPr>
            <w:tcW w:w="1980" w:type="dxa"/>
            <w:vAlign w:val="bottom"/>
          </w:tcPr>
          <w:p w14:paraId="2BAC410A" w14:textId="77777777" w:rsidR="00783C3D" w:rsidRPr="00E87D62" w:rsidRDefault="00783C3D" w:rsidP="00C0292F">
            <w:pPr>
              <w:pStyle w:val="TableText"/>
            </w:pPr>
            <w:r w:rsidRPr="00E87D62">
              <w:t>N/A</w:t>
            </w:r>
          </w:p>
        </w:tc>
      </w:tr>
      <w:tr w:rsidR="00783C3D" w14:paraId="316F616A" w14:textId="77777777" w:rsidTr="001F1DD0">
        <w:trPr>
          <w:cantSplit/>
          <w:jc w:val="center"/>
        </w:trPr>
        <w:tc>
          <w:tcPr>
            <w:tcW w:w="1803" w:type="dxa"/>
            <w:tcBorders>
              <w:top w:val="nil"/>
              <w:bottom w:val="nil"/>
            </w:tcBorders>
            <w:vAlign w:val="center"/>
          </w:tcPr>
          <w:p w14:paraId="052658E0" w14:textId="77777777" w:rsidR="00783C3D" w:rsidRPr="00C02AB0" w:rsidRDefault="00783C3D" w:rsidP="001F1DD0">
            <w:pPr>
              <w:pStyle w:val="ConfigWindow"/>
            </w:pPr>
            <w:r w:rsidRPr="00C02AB0">
              <w:t>R1</w:t>
            </w:r>
          </w:p>
        </w:tc>
        <w:tc>
          <w:tcPr>
            <w:tcW w:w="1620" w:type="dxa"/>
            <w:vAlign w:val="bottom"/>
          </w:tcPr>
          <w:p w14:paraId="2B2C3D01" w14:textId="77777777" w:rsidR="00783C3D" w:rsidRDefault="00783C3D" w:rsidP="00C0292F">
            <w:pPr>
              <w:pStyle w:val="TableText"/>
            </w:pPr>
            <w:r>
              <w:t>G0/1</w:t>
            </w:r>
          </w:p>
        </w:tc>
        <w:tc>
          <w:tcPr>
            <w:tcW w:w="2067" w:type="dxa"/>
            <w:vAlign w:val="bottom"/>
          </w:tcPr>
          <w:p w14:paraId="5B2D089B" w14:textId="77777777" w:rsidR="00783C3D" w:rsidRDefault="00783C3D" w:rsidP="00C0292F">
            <w:pPr>
              <w:pStyle w:val="TableText"/>
            </w:pPr>
            <w:r>
              <w:t>172.16.2.1</w:t>
            </w:r>
          </w:p>
        </w:tc>
        <w:tc>
          <w:tcPr>
            <w:tcW w:w="2070" w:type="dxa"/>
            <w:vAlign w:val="bottom"/>
          </w:tcPr>
          <w:p w14:paraId="69B019D1" w14:textId="77777777" w:rsidR="00783C3D" w:rsidRPr="00E87D62" w:rsidRDefault="00783C3D" w:rsidP="00C0292F">
            <w:pPr>
              <w:pStyle w:val="TableText"/>
            </w:pPr>
            <w:r>
              <w:t>255.255.255.0</w:t>
            </w:r>
          </w:p>
        </w:tc>
        <w:tc>
          <w:tcPr>
            <w:tcW w:w="1980" w:type="dxa"/>
            <w:vAlign w:val="bottom"/>
          </w:tcPr>
          <w:p w14:paraId="23DB5C44" w14:textId="77777777" w:rsidR="00783C3D" w:rsidRPr="00E87D62" w:rsidRDefault="00783C3D" w:rsidP="00C0292F">
            <w:pPr>
              <w:pStyle w:val="TableText"/>
            </w:pPr>
            <w:r>
              <w:t>N/A</w:t>
            </w:r>
          </w:p>
        </w:tc>
      </w:tr>
      <w:tr w:rsidR="00783C3D" w14:paraId="5564C022" w14:textId="77777777" w:rsidTr="001F1DD0">
        <w:trPr>
          <w:cantSplit/>
          <w:jc w:val="center"/>
        </w:trPr>
        <w:tc>
          <w:tcPr>
            <w:tcW w:w="1803" w:type="dxa"/>
            <w:tcBorders>
              <w:top w:val="nil"/>
              <w:bottom w:val="single" w:sz="2" w:space="0" w:color="auto"/>
            </w:tcBorders>
            <w:vAlign w:val="bottom"/>
          </w:tcPr>
          <w:p w14:paraId="18F8E8A4" w14:textId="77777777" w:rsidR="00783C3D" w:rsidRPr="00C02AB0" w:rsidRDefault="00783C3D" w:rsidP="001F1DD0">
            <w:pPr>
              <w:pStyle w:val="ConfigWindow"/>
            </w:pPr>
            <w:r w:rsidRPr="00C02AB0">
              <w:t>R1</w:t>
            </w:r>
          </w:p>
        </w:tc>
        <w:tc>
          <w:tcPr>
            <w:tcW w:w="1620" w:type="dxa"/>
            <w:vAlign w:val="bottom"/>
          </w:tcPr>
          <w:p w14:paraId="200199D9" w14:textId="77777777" w:rsidR="00783C3D" w:rsidRPr="00E87D62" w:rsidRDefault="00783C3D" w:rsidP="00C0292F">
            <w:pPr>
              <w:pStyle w:val="TableText"/>
            </w:pPr>
            <w:r>
              <w:t>S0/0/0</w:t>
            </w:r>
          </w:p>
        </w:tc>
        <w:tc>
          <w:tcPr>
            <w:tcW w:w="2067" w:type="dxa"/>
            <w:vAlign w:val="bottom"/>
          </w:tcPr>
          <w:p w14:paraId="7877CB22" w14:textId="77777777" w:rsidR="00783C3D" w:rsidRPr="00E87D62" w:rsidRDefault="00783C3D" w:rsidP="00C0292F">
            <w:pPr>
              <w:pStyle w:val="TableText"/>
            </w:pPr>
            <w:r>
              <w:t>209.165.200.226</w:t>
            </w:r>
          </w:p>
        </w:tc>
        <w:tc>
          <w:tcPr>
            <w:tcW w:w="2070" w:type="dxa"/>
            <w:vAlign w:val="bottom"/>
          </w:tcPr>
          <w:p w14:paraId="26B8C520" w14:textId="77777777" w:rsidR="00783C3D" w:rsidRPr="00E87D62" w:rsidRDefault="00783C3D" w:rsidP="00C0292F">
            <w:pPr>
              <w:pStyle w:val="TableText"/>
            </w:pPr>
            <w:r>
              <w:t>255.255.255.252</w:t>
            </w:r>
          </w:p>
        </w:tc>
        <w:tc>
          <w:tcPr>
            <w:tcW w:w="1980" w:type="dxa"/>
            <w:vAlign w:val="bottom"/>
          </w:tcPr>
          <w:p w14:paraId="196F1426" w14:textId="77777777" w:rsidR="00783C3D" w:rsidRPr="00E87D62" w:rsidRDefault="00783C3D" w:rsidP="00C0292F">
            <w:pPr>
              <w:pStyle w:val="TableText"/>
            </w:pPr>
            <w:r w:rsidRPr="00E87D62">
              <w:t>N/A</w:t>
            </w:r>
          </w:p>
        </w:tc>
      </w:tr>
      <w:tr w:rsidR="00783C3D" w14:paraId="4252FF63" w14:textId="77777777" w:rsidTr="001F1DD0">
        <w:trPr>
          <w:cantSplit/>
          <w:jc w:val="center"/>
        </w:trPr>
        <w:tc>
          <w:tcPr>
            <w:tcW w:w="1803" w:type="dxa"/>
            <w:tcBorders>
              <w:bottom w:val="nil"/>
            </w:tcBorders>
            <w:vAlign w:val="center"/>
          </w:tcPr>
          <w:p w14:paraId="152BB963" w14:textId="77777777" w:rsidR="00783C3D" w:rsidRPr="006C05E0" w:rsidRDefault="00783C3D" w:rsidP="00C0292F">
            <w:pPr>
              <w:pStyle w:val="TableText"/>
            </w:pPr>
            <w:r w:rsidRPr="006C05E0">
              <w:t>R2</w:t>
            </w:r>
          </w:p>
        </w:tc>
        <w:tc>
          <w:tcPr>
            <w:tcW w:w="1620" w:type="dxa"/>
            <w:vAlign w:val="bottom"/>
          </w:tcPr>
          <w:p w14:paraId="4973C70F" w14:textId="77777777" w:rsidR="00783C3D" w:rsidRPr="00E87D62" w:rsidRDefault="00783C3D" w:rsidP="00C0292F">
            <w:pPr>
              <w:pStyle w:val="TableText"/>
            </w:pPr>
            <w:r>
              <w:t>G0/0</w:t>
            </w:r>
          </w:p>
        </w:tc>
        <w:tc>
          <w:tcPr>
            <w:tcW w:w="2067" w:type="dxa"/>
            <w:vAlign w:val="bottom"/>
          </w:tcPr>
          <w:p w14:paraId="79A857D9" w14:textId="77777777" w:rsidR="00783C3D" w:rsidRPr="00E87D62" w:rsidRDefault="00783C3D" w:rsidP="00C0292F">
            <w:pPr>
              <w:pStyle w:val="TableText"/>
            </w:pPr>
            <w:r>
              <w:t>209.165.201.1</w:t>
            </w:r>
          </w:p>
        </w:tc>
        <w:tc>
          <w:tcPr>
            <w:tcW w:w="2070" w:type="dxa"/>
            <w:vAlign w:val="bottom"/>
          </w:tcPr>
          <w:p w14:paraId="4A3F1206" w14:textId="77777777" w:rsidR="00783C3D" w:rsidRPr="00E87D62" w:rsidRDefault="00783C3D" w:rsidP="00C0292F">
            <w:pPr>
              <w:pStyle w:val="TableText"/>
            </w:pPr>
            <w:r>
              <w:t>255.255.255.224</w:t>
            </w:r>
          </w:p>
        </w:tc>
        <w:tc>
          <w:tcPr>
            <w:tcW w:w="1980" w:type="dxa"/>
            <w:vAlign w:val="bottom"/>
          </w:tcPr>
          <w:p w14:paraId="70A3431F" w14:textId="77777777" w:rsidR="00783C3D" w:rsidRPr="00E87D62" w:rsidRDefault="00783C3D" w:rsidP="00C0292F">
            <w:pPr>
              <w:pStyle w:val="TableText"/>
            </w:pPr>
            <w:r w:rsidRPr="00E87D62">
              <w:t>N/A</w:t>
            </w:r>
          </w:p>
        </w:tc>
      </w:tr>
      <w:tr w:rsidR="00783C3D" w14:paraId="61D72BB4" w14:textId="77777777" w:rsidTr="001F1DD0">
        <w:trPr>
          <w:cantSplit/>
          <w:jc w:val="center"/>
        </w:trPr>
        <w:tc>
          <w:tcPr>
            <w:tcW w:w="1803" w:type="dxa"/>
            <w:tcBorders>
              <w:top w:val="nil"/>
            </w:tcBorders>
            <w:vAlign w:val="bottom"/>
          </w:tcPr>
          <w:p w14:paraId="051C4E03" w14:textId="77777777" w:rsidR="00783C3D" w:rsidRPr="00C02AB0" w:rsidRDefault="00783C3D" w:rsidP="001F1DD0">
            <w:pPr>
              <w:pStyle w:val="ConfigWindow"/>
            </w:pPr>
            <w:r w:rsidRPr="00C02AB0">
              <w:t>R2</w:t>
            </w:r>
          </w:p>
        </w:tc>
        <w:tc>
          <w:tcPr>
            <w:tcW w:w="1620" w:type="dxa"/>
            <w:vAlign w:val="bottom"/>
          </w:tcPr>
          <w:p w14:paraId="29E982C9" w14:textId="77777777" w:rsidR="00783C3D" w:rsidRPr="00E87D62" w:rsidRDefault="00783C3D" w:rsidP="00C0292F">
            <w:pPr>
              <w:pStyle w:val="TableText"/>
            </w:pPr>
            <w:r>
              <w:t>S0/0/0</w:t>
            </w:r>
            <w:r w:rsidRPr="00E87D62">
              <w:t xml:space="preserve"> (DCE)</w:t>
            </w:r>
          </w:p>
        </w:tc>
        <w:tc>
          <w:tcPr>
            <w:tcW w:w="2067" w:type="dxa"/>
            <w:vAlign w:val="bottom"/>
          </w:tcPr>
          <w:p w14:paraId="7E4B2D9C" w14:textId="77777777" w:rsidR="00783C3D" w:rsidRPr="00E87D62" w:rsidRDefault="00783C3D" w:rsidP="00C0292F">
            <w:pPr>
              <w:pStyle w:val="TableText"/>
            </w:pPr>
            <w:r>
              <w:t>209.165.200.225</w:t>
            </w:r>
          </w:p>
        </w:tc>
        <w:tc>
          <w:tcPr>
            <w:tcW w:w="2070" w:type="dxa"/>
            <w:vAlign w:val="bottom"/>
          </w:tcPr>
          <w:p w14:paraId="2521BCA6" w14:textId="77777777" w:rsidR="00783C3D" w:rsidRPr="00E87D62" w:rsidRDefault="00783C3D" w:rsidP="00C0292F">
            <w:pPr>
              <w:pStyle w:val="TableText"/>
            </w:pPr>
            <w:r w:rsidRPr="00E87D62">
              <w:t>255.255.255.252</w:t>
            </w:r>
          </w:p>
        </w:tc>
        <w:tc>
          <w:tcPr>
            <w:tcW w:w="1980" w:type="dxa"/>
            <w:vAlign w:val="bottom"/>
          </w:tcPr>
          <w:p w14:paraId="1A4EF344" w14:textId="77777777" w:rsidR="00783C3D" w:rsidRPr="00E87D62" w:rsidRDefault="00783C3D" w:rsidP="00C0292F">
            <w:pPr>
              <w:pStyle w:val="TableText"/>
            </w:pPr>
            <w:r w:rsidRPr="00E87D62">
              <w:t>N/A</w:t>
            </w:r>
          </w:p>
        </w:tc>
      </w:tr>
      <w:tr w:rsidR="00783C3D" w14:paraId="0162E0D3" w14:textId="77777777" w:rsidTr="001F1DD0">
        <w:trPr>
          <w:cantSplit/>
          <w:jc w:val="center"/>
        </w:trPr>
        <w:tc>
          <w:tcPr>
            <w:tcW w:w="1803" w:type="dxa"/>
            <w:vAlign w:val="bottom"/>
          </w:tcPr>
          <w:p w14:paraId="16B4747B" w14:textId="77777777" w:rsidR="00783C3D" w:rsidRPr="006C05E0" w:rsidRDefault="00783C3D" w:rsidP="00C0292F">
            <w:pPr>
              <w:pStyle w:val="TableText"/>
            </w:pPr>
            <w:r>
              <w:t>PC-01</w:t>
            </w:r>
          </w:p>
        </w:tc>
        <w:tc>
          <w:tcPr>
            <w:tcW w:w="1620" w:type="dxa"/>
            <w:vAlign w:val="bottom"/>
          </w:tcPr>
          <w:p w14:paraId="23E54F3A" w14:textId="77777777" w:rsidR="00783C3D" w:rsidRPr="00E87D62" w:rsidRDefault="00783C3D" w:rsidP="00C0292F">
            <w:pPr>
              <w:pStyle w:val="TableText"/>
            </w:pPr>
            <w:r w:rsidRPr="00E87D62">
              <w:t>NIC</w:t>
            </w:r>
          </w:p>
        </w:tc>
        <w:tc>
          <w:tcPr>
            <w:tcW w:w="2067" w:type="dxa"/>
            <w:vAlign w:val="bottom"/>
          </w:tcPr>
          <w:p w14:paraId="2F1D34EB" w14:textId="77777777" w:rsidR="00783C3D" w:rsidRPr="00E87D62" w:rsidRDefault="00783C3D" w:rsidP="00C0292F">
            <w:pPr>
              <w:pStyle w:val="TableText"/>
            </w:pPr>
            <w:r>
              <w:t>172.16.1.3</w:t>
            </w:r>
          </w:p>
        </w:tc>
        <w:tc>
          <w:tcPr>
            <w:tcW w:w="2070" w:type="dxa"/>
            <w:vAlign w:val="bottom"/>
          </w:tcPr>
          <w:p w14:paraId="0E83F4D7" w14:textId="77777777" w:rsidR="00783C3D" w:rsidRPr="00E87D62" w:rsidRDefault="00783C3D" w:rsidP="00C0292F">
            <w:pPr>
              <w:pStyle w:val="TableText"/>
            </w:pPr>
            <w:r w:rsidRPr="00E87D62">
              <w:t>255.255.255.0</w:t>
            </w:r>
          </w:p>
        </w:tc>
        <w:tc>
          <w:tcPr>
            <w:tcW w:w="1980" w:type="dxa"/>
            <w:vAlign w:val="bottom"/>
          </w:tcPr>
          <w:p w14:paraId="77548AEF" w14:textId="77777777" w:rsidR="00783C3D" w:rsidRPr="00E87D62" w:rsidRDefault="00783C3D" w:rsidP="00C0292F">
            <w:pPr>
              <w:pStyle w:val="TableText"/>
            </w:pPr>
            <w:r>
              <w:t>172.16.1.1</w:t>
            </w:r>
          </w:p>
        </w:tc>
      </w:tr>
      <w:tr w:rsidR="00783C3D" w14:paraId="2E7EFD6C" w14:textId="77777777" w:rsidTr="001F1DD0">
        <w:trPr>
          <w:cantSplit/>
          <w:jc w:val="center"/>
        </w:trPr>
        <w:tc>
          <w:tcPr>
            <w:tcW w:w="1803" w:type="dxa"/>
            <w:vAlign w:val="bottom"/>
          </w:tcPr>
          <w:p w14:paraId="4957A4A4" w14:textId="77777777" w:rsidR="00783C3D" w:rsidRPr="006C05E0" w:rsidRDefault="00783C3D" w:rsidP="00C0292F">
            <w:pPr>
              <w:pStyle w:val="TableText"/>
            </w:pPr>
            <w:r>
              <w:t>PC-</w:t>
            </w:r>
            <w:r w:rsidRPr="006C05E0">
              <w:t>02</w:t>
            </w:r>
          </w:p>
        </w:tc>
        <w:tc>
          <w:tcPr>
            <w:tcW w:w="1620" w:type="dxa"/>
            <w:vAlign w:val="bottom"/>
          </w:tcPr>
          <w:p w14:paraId="425404F1" w14:textId="77777777" w:rsidR="00783C3D" w:rsidRPr="00E87D62" w:rsidRDefault="00783C3D" w:rsidP="00C0292F">
            <w:pPr>
              <w:pStyle w:val="TableText"/>
            </w:pPr>
            <w:r w:rsidRPr="00E87D62">
              <w:t>NIC</w:t>
            </w:r>
          </w:p>
        </w:tc>
        <w:tc>
          <w:tcPr>
            <w:tcW w:w="2067" w:type="dxa"/>
            <w:vAlign w:val="bottom"/>
          </w:tcPr>
          <w:p w14:paraId="2C4E5CEE" w14:textId="77777777" w:rsidR="00783C3D" w:rsidRPr="00E87D62" w:rsidRDefault="00783C3D" w:rsidP="00C0292F">
            <w:pPr>
              <w:pStyle w:val="TableText"/>
            </w:pPr>
            <w:r>
              <w:t>172.16.1.4</w:t>
            </w:r>
          </w:p>
        </w:tc>
        <w:tc>
          <w:tcPr>
            <w:tcW w:w="2070" w:type="dxa"/>
            <w:vAlign w:val="bottom"/>
          </w:tcPr>
          <w:p w14:paraId="554FE5F5" w14:textId="77777777" w:rsidR="00783C3D" w:rsidRPr="00E87D62" w:rsidRDefault="00783C3D" w:rsidP="00C0292F">
            <w:pPr>
              <w:pStyle w:val="TableText"/>
            </w:pPr>
            <w:r w:rsidRPr="00E87D62">
              <w:t>255.255.255.0</w:t>
            </w:r>
          </w:p>
        </w:tc>
        <w:tc>
          <w:tcPr>
            <w:tcW w:w="1980" w:type="dxa"/>
            <w:vAlign w:val="bottom"/>
          </w:tcPr>
          <w:p w14:paraId="7535DD7D" w14:textId="77777777" w:rsidR="00783C3D" w:rsidRPr="00E87D62" w:rsidRDefault="00783C3D" w:rsidP="00C0292F">
            <w:pPr>
              <w:pStyle w:val="TableText"/>
            </w:pPr>
            <w:r>
              <w:t>172.16.1.1</w:t>
            </w:r>
          </w:p>
        </w:tc>
      </w:tr>
      <w:tr w:rsidR="00783C3D" w14:paraId="0C293FA9" w14:textId="77777777" w:rsidTr="001F1DD0">
        <w:trPr>
          <w:cantSplit/>
          <w:jc w:val="center"/>
        </w:trPr>
        <w:tc>
          <w:tcPr>
            <w:tcW w:w="1803" w:type="dxa"/>
            <w:vAlign w:val="bottom"/>
          </w:tcPr>
          <w:p w14:paraId="58CCD932" w14:textId="77777777" w:rsidR="00783C3D" w:rsidRPr="006C05E0" w:rsidRDefault="00783C3D" w:rsidP="00C0292F">
            <w:pPr>
              <w:pStyle w:val="TableText"/>
            </w:pPr>
            <w:r>
              <w:t>PC-A</w:t>
            </w:r>
          </w:p>
        </w:tc>
        <w:tc>
          <w:tcPr>
            <w:tcW w:w="1620" w:type="dxa"/>
            <w:vAlign w:val="bottom"/>
          </w:tcPr>
          <w:p w14:paraId="45B53F83" w14:textId="77777777" w:rsidR="00783C3D" w:rsidRPr="00E87D62" w:rsidRDefault="00783C3D" w:rsidP="00C0292F">
            <w:pPr>
              <w:pStyle w:val="TableText"/>
            </w:pPr>
            <w:r>
              <w:t>NIC</w:t>
            </w:r>
          </w:p>
        </w:tc>
        <w:tc>
          <w:tcPr>
            <w:tcW w:w="2067" w:type="dxa"/>
            <w:vAlign w:val="bottom"/>
          </w:tcPr>
          <w:p w14:paraId="55525117" w14:textId="77777777" w:rsidR="00783C3D" w:rsidRDefault="00783C3D" w:rsidP="00C0292F">
            <w:pPr>
              <w:pStyle w:val="TableText"/>
            </w:pPr>
            <w:r>
              <w:t>172.16.2.3</w:t>
            </w:r>
          </w:p>
        </w:tc>
        <w:tc>
          <w:tcPr>
            <w:tcW w:w="2070" w:type="dxa"/>
            <w:vAlign w:val="bottom"/>
          </w:tcPr>
          <w:p w14:paraId="51FDCAA7" w14:textId="77777777" w:rsidR="00783C3D" w:rsidRPr="00E87D62" w:rsidRDefault="00783C3D" w:rsidP="00C0292F">
            <w:pPr>
              <w:pStyle w:val="TableText"/>
            </w:pPr>
            <w:r>
              <w:t>255.255.255.0</w:t>
            </w:r>
          </w:p>
        </w:tc>
        <w:tc>
          <w:tcPr>
            <w:tcW w:w="1980" w:type="dxa"/>
            <w:vAlign w:val="bottom"/>
          </w:tcPr>
          <w:p w14:paraId="105446B5" w14:textId="77777777" w:rsidR="00783C3D" w:rsidRDefault="00783C3D" w:rsidP="00C0292F">
            <w:pPr>
              <w:pStyle w:val="TableText"/>
            </w:pPr>
            <w:r>
              <w:t>172.16.2.1</w:t>
            </w:r>
          </w:p>
        </w:tc>
      </w:tr>
      <w:tr w:rsidR="00783C3D" w14:paraId="2FCD93C4" w14:textId="77777777" w:rsidTr="001F1DD0">
        <w:trPr>
          <w:cantSplit/>
          <w:jc w:val="center"/>
        </w:trPr>
        <w:tc>
          <w:tcPr>
            <w:tcW w:w="1803" w:type="dxa"/>
            <w:vAlign w:val="bottom"/>
          </w:tcPr>
          <w:p w14:paraId="257BE8D3" w14:textId="77777777" w:rsidR="00783C3D" w:rsidRPr="006C05E0" w:rsidRDefault="00783C3D" w:rsidP="00C0292F">
            <w:pPr>
              <w:pStyle w:val="TableText"/>
            </w:pPr>
            <w:r>
              <w:t>PC-B</w:t>
            </w:r>
          </w:p>
        </w:tc>
        <w:tc>
          <w:tcPr>
            <w:tcW w:w="1620" w:type="dxa"/>
            <w:vAlign w:val="bottom"/>
          </w:tcPr>
          <w:p w14:paraId="1D9FA37F" w14:textId="77777777" w:rsidR="00783C3D" w:rsidRDefault="00783C3D" w:rsidP="00C0292F">
            <w:pPr>
              <w:pStyle w:val="TableText"/>
            </w:pPr>
            <w:r>
              <w:t>NIC</w:t>
            </w:r>
          </w:p>
        </w:tc>
        <w:tc>
          <w:tcPr>
            <w:tcW w:w="2067" w:type="dxa"/>
            <w:vAlign w:val="bottom"/>
          </w:tcPr>
          <w:p w14:paraId="1050057F" w14:textId="77777777" w:rsidR="00783C3D" w:rsidRDefault="00783C3D" w:rsidP="00C0292F">
            <w:pPr>
              <w:pStyle w:val="TableText"/>
            </w:pPr>
            <w:r>
              <w:t>172.16.2.4</w:t>
            </w:r>
          </w:p>
        </w:tc>
        <w:tc>
          <w:tcPr>
            <w:tcW w:w="2070" w:type="dxa"/>
            <w:vAlign w:val="bottom"/>
          </w:tcPr>
          <w:p w14:paraId="68EFA21D" w14:textId="77777777" w:rsidR="00783C3D" w:rsidRDefault="00783C3D" w:rsidP="00C0292F">
            <w:pPr>
              <w:pStyle w:val="TableText"/>
            </w:pPr>
            <w:r>
              <w:t>255.255.255.0</w:t>
            </w:r>
          </w:p>
        </w:tc>
        <w:tc>
          <w:tcPr>
            <w:tcW w:w="1980" w:type="dxa"/>
            <w:vAlign w:val="bottom"/>
          </w:tcPr>
          <w:p w14:paraId="4C2B2F97" w14:textId="77777777" w:rsidR="00783C3D" w:rsidRDefault="00783C3D" w:rsidP="00C0292F">
            <w:pPr>
              <w:pStyle w:val="TableText"/>
            </w:pPr>
            <w:r>
              <w:t>172.16.2.1</w:t>
            </w:r>
          </w:p>
        </w:tc>
      </w:tr>
      <w:tr w:rsidR="00783C3D" w14:paraId="47A9EB8B" w14:textId="77777777" w:rsidTr="001F1DD0">
        <w:trPr>
          <w:cantSplit/>
          <w:jc w:val="center"/>
        </w:trPr>
        <w:tc>
          <w:tcPr>
            <w:tcW w:w="1803" w:type="dxa"/>
            <w:vAlign w:val="bottom"/>
          </w:tcPr>
          <w:p w14:paraId="7CAA8CDB" w14:textId="77777777" w:rsidR="00783C3D" w:rsidRPr="006C05E0" w:rsidRDefault="00783C3D" w:rsidP="00C0292F">
            <w:pPr>
              <w:pStyle w:val="TableText"/>
            </w:pPr>
            <w:r w:rsidRPr="006C05E0">
              <w:t>Web</w:t>
            </w:r>
          </w:p>
        </w:tc>
        <w:tc>
          <w:tcPr>
            <w:tcW w:w="1620" w:type="dxa"/>
            <w:vAlign w:val="bottom"/>
          </w:tcPr>
          <w:p w14:paraId="35EAB8C7" w14:textId="77777777" w:rsidR="00783C3D" w:rsidRDefault="00783C3D" w:rsidP="00C0292F">
            <w:pPr>
              <w:pStyle w:val="TableText"/>
            </w:pPr>
            <w:r>
              <w:t>NIC</w:t>
            </w:r>
          </w:p>
        </w:tc>
        <w:tc>
          <w:tcPr>
            <w:tcW w:w="2067" w:type="dxa"/>
            <w:vAlign w:val="bottom"/>
          </w:tcPr>
          <w:p w14:paraId="08BF70A8" w14:textId="77777777" w:rsidR="00783C3D" w:rsidRDefault="00783C3D" w:rsidP="00C0292F">
            <w:pPr>
              <w:pStyle w:val="TableText"/>
            </w:pPr>
            <w:r>
              <w:t>209.165.201.2</w:t>
            </w:r>
          </w:p>
        </w:tc>
        <w:tc>
          <w:tcPr>
            <w:tcW w:w="2070" w:type="dxa"/>
            <w:vAlign w:val="bottom"/>
          </w:tcPr>
          <w:p w14:paraId="33517FA6" w14:textId="77777777" w:rsidR="00783C3D" w:rsidRDefault="00783C3D" w:rsidP="00C0292F">
            <w:pPr>
              <w:pStyle w:val="TableText"/>
            </w:pPr>
            <w:r>
              <w:t>255.255.255.224</w:t>
            </w:r>
          </w:p>
        </w:tc>
        <w:tc>
          <w:tcPr>
            <w:tcW w:w="1980" w:type="dxa"/>
            <w:vAlign w:val="bottom"/>
          </w:tcPr>
          <w:p w14:paraId="589AD9FF" w14:textId="77777777" w:rsidR="00783C3D" w:rsidRDefault="00783C3D" w:rsidP="00C0292F">
            <w:pPr>
              <w:pStyle w:val="TableText"/>
            </w:pPr>
            <w:r>
              <w:t>209.165.201.1</w:t>
            </w:r>
          </w:p>
        </w:tc>
      </w:tr>
      <w:tr w:rsidR="00783C3D" w14:paraId="17D05DC0" w14:textId="77777777" w:rsidTr="001F1DD0">
        <w:trPr>
          <w:cantSplit/>
          <w:jc w:val="center"/>
        </w:trPr>
        <w:tc>
          <w:tcPr>
            <w:tcW w:w="1803" w:type="dxa"/>
            <w:vAlign w:val="bottom"/>
          </w:tcPr>
          <w:p w14:paraId="5CBE2084" w14:textId="77777777" w:rsidR="00783C3D" w:rsidRPr="006C05E0" w:rsidRDefault="00783C3D" w:rsidP="00C0292F">
            <w:pPr>
              <w:pStyle w:val="TableText"/>
            </w:pPr>
            <w:r w:rsidRPr="006C05E0">
              <w:t>DNS1</w:t>
            </w:r>
          </w:p>
        </w:tc>
        <w:tc>
          <w:tcPr>
            <w:tcW w:w="1620" w:type="dxa"/>
            <w:vAlign w:val="bottom"/>
          </w:tcPr>
          <w:p w14:paraId="04F24CCF" w14:textId="77777777" w:rsidR="00783C3D" w:rsidRDefault="00783C3D" w:rsidP="00C0292F">
            <w:pPr>
              <w:pStyle w:val="TableText"/>
            </w:pPr>
            <w:r>
              <w:t>NIC</w:t>
            </w:r>
          </w:p>
        </w:tc>
        <w:tc>
          <w:tcPr>
            <w:tcW w:w="2067" w:type="dxa"/>
            <w:vAlign w:val="bottom"/>
          </w:tcPr>
          <w:p w14:paraId="5E796768" w14:textId="77777777" w:rsidR="00783C3D" w:rsidRDefault="00783C3D" w:rsidP="00C0292F">
            <w:pPr>
              <w:pStyle w:val="TableText"/>
            </w:pPr>
            <w:r>
              <w:t>209.165.201.3</w:t>
            </w:r>
          </w:p>
        </w:tc>
        <w:tc>
          <w:tcPr>
            <w:tcW w:w="2070" w:type="dxa"/>
            <w:vAlign w:val="bottom"/>
          </w:tcPr>
          <w:p w14:paraId="7280E22F" w14:textId="77777777" w:rsidR="00783C3D" w:rsidRDefault="00783C3D" w:rsidP="00C0292F">
            <w:pPr>
              <w:pStyle w:val="TableText"/>
            </w:pPr>
            <w:r>
              <w:t>255.255.255.224</w:t>
            </w:r>
          </w:p>
        </w:tc>
        <w:tc>
          <w:tcPr>
            <w:tcW w:w="1980" w:type="dxa"/>
            <w:vAlign w:val="bottom"/>
          </w:tcPr>
          <w:p w14:paraId="55722A5F" w14:textId="77777777" w:rsidR="00783C3D" w:rsidRDefault="00783C3D" w:rsidP="00C0292F">
            <w:pPr>
              <w:pStyle w:val="TableText"/>
            </w:pPr>
            <w:r>
              <w:t>209.165.201.1</w:t>
            </w:r>
          </w:p>
        </w:tc>
      </w:tr>
      <w:tr w:rsidR="00783C3D" w14:paraId="038CD429" w14:textId="77777777" w:rsidTr="001F1DD0">
        <w:trPr>
          <w:cantSplit/>
          <w:jc w:val="center"/>
        </w:trPr>
        <w:tc>
          <w:tcPr>
            <w:tcW w:w="1803" w:type="dxa"/>
            <w:vAlign w:val="bottom"/>
          </w:tcPr>
          <w:p w14:paraId="2FA93D0F" w14:textId="77777777" w:rsidR="00783C3D" w:rsidRPr="006C05E0" w:rsidRDefault="00783C3D" w:rsidP="00C0292F">
            <w:pPr>
              <w:pStyle w:val="TableText"/>
            </w:pPr>
            <w:r w:rsidRPr="006C05E0">
              <w:t>DNS2</w:t>
            </w:r>
          </w:p>
        </w:tc>
        <w:tc>
          <w:tcPr>
            <w:tcW w:w="1620" w:type="dxa"/>
            <w:vAlign w:val="bottom"/>
          </w:tcPr>
          <w:p w14:paraId="0A9825AB" w14:textId="77777777" w:rsidR="00783C3D" w:rsidRDefault="00783C3D" w:rsidP="00C0292F">
            <w:pPr>
              <w:pStyle w:val="TableText"/>
            </w:pPr>
            <w:r>
              <w:t>NIC</w:t>
            </w:r>
          </w:p>
        </w:tc>
        <w:tc>
          <w:tcPr>
            <w:tcW w:w="2067" w:type="dxa"/>
            <w:vAlign w:val="bottom"/>
          </w:tcPr>
          <w:p w14:paraId="09E9D3F6" w14:textId="77777777" w:rsidR="00783C3D" w:rsidRDefault="00783C3D" w:rsidP="00C0292F">
            <w:pPr>
              <w:pStyle w:val="TableText"/>
            </w:pPr>
            <w:r>
              <w:t>209.165.201.4</w:t>
            </w:r>
          </w:p>
        </w:tc>
        <w:tc>
          <w:tcPr>
            <w:tcW w:w="2070" w:type="dxa"/>
            <w:vAlign w:val="bottom"/>
          </w:tcPr>
          <w:p w14:paraId="6A7538BD" w14:textId="77777777" w:rsidR="00783C3D" w:rsidRDefault="00783C3D" w:rsidP="00C0292F">
            <w:pPr>
              <w:pStyle w:val="TableText"/>
            </w:pPr>
            <w:r>
              <w:t>255.255.255.224</w:t>
            </w:r>
          </w:p>
        </w:tc>
        <w:tc>
          <w:tcPr>
            <w:tcW w:w="1980" w:type="dxa"/>
            <w:vAlign w:val="bottom"/>
          </w:tcPr>
          <w:p w14:paraId="2E0EA997" w14:textId="77777777" w:rsidR="00783C3D" w:rsidRDefault="00783C3D" w:rsidP="00C0292F">
            <w:pPr>
              <w:pStyle w:val="TableText"/>
            </w:pPr>
            <w:r>
              <w:t>209.165.201.1</w:t>
            </w:r>
          </w:p>
        </w:tc>
      </w:tr>
    </w:tbl>
    <w:p w14:paraId="4CB3D540" w14:textId="77777777" w:rsidR="00783C3D" w:rsidRDefault="00783C3D" w:rsidP="00783C3D">
      <w:pPr>
        <w:pStyle w:val="Heading1"/>
        <w:numPr>
          <w:ilvl w:val="0"/>
          <w:numId w:val="3"/>
        </w:numPr>
      </w:pPr>
      <w:r w:rsidRPr="00BB73FF">
        <w:t>Objective</w:t>
      </w:r>
      <w:r>
        <w:t>s</w:t>
      </w:r>
    </w:p>
    <w:p w14:paraId="2A08E679"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327E6ADA"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36D5FE32"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4A858534"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7F53E8D7" w14:textId="77777777" w:rsidR="001F1DD0" w:rsidRDefault="001F1DD0" w:rsidP="001F1DD0">
      <w:pPr>
        <w:pStyle w:val="Heading1"/>
      </w:pPr>
      <w:r>
        <w:t>Instructions</w:t>
      </w:r>
    </w:p>
    <w:p w14:paraId="51186ED9" w14:textId="77777777" w:rsidR="00783C3D" w:rsidRDefault="00783C3D" w:rsidP="00E67D49">
      <w:pPr>
        <w:pStyle w:val="Heading2"/>
      </w:pPr>
      <w:r w:rsidRPr="00EA5219">
        <w:t>Determ</w:t>
      </w:r>
      <w:r>
        <w:t>ine connectivity issues from PC-01.</w:t>
      </w:r>
    </w:p>
    <w:p w14:paraId="316166A8"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00ABFD1F"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611A49AE" w14:textId="77777777" w:rsidR="00512455" w:rsidRPr="00EA5219" w:rsidRDefault="00512455" w:rsidP="00E67D49">
      <w:pPr>
        <w:pStyle w:val="Heading3"/>
      </w:pPr>
      <w:r>
        <w:t>Questions:</w:t>
      </w:r>
    </w:p>
    <w:p w14:paraId="488973A0" w14:textId="77777777"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5C259724" w14:textId="77777777" w:rsidR="00512455" w:rsidRDefault="00512455" w:rsidP="00F3146D">
      <w:pPr>
        <w:pStyle w:val="AnswerLineL50"/>
      </w:pPr>
      <w:r>
        <w:lastRenderedPageBreak/>
        <w:t>Type you answers here.</w:t>
      </w:r>
    </w:p>
    <w:p w14:paraId="29242E00" w14:textId="77777777" w:rsidR="00F3146D" w:rsidRDefault="00783C3D" w:rsidP="00783C3D">
      <w:pPr>
        <w:pStyle w:val="BodyTextL50"/>
        <w:tabs>
          <w:tab w:val="left" w:leader="underscore" w:pos="5310"/>
          <w:tab w:val="left" w:leader="underscore" w:pos="9630"/>
        </w:tabs>
      </w:pPr>
      <w:r w:rsidRPr="001E5BC8">
        <w:t>To web server (209.165.201.2)</w:t>
      </w:r>
      <w:r w:rsidR="00F3146D">
        <w:t>?</w:t>
      </w:r>
    </w:p>
    <w:p w14:paraId="6C057B62" w14:textId="2197ECF8" w:rsidR="00F3146D" w:rsidRPr="00257375" w:rsidRDefault="00257375" w:rsidP="00F3146D">
      <w:pPr>
        <w:pStyle w:val="AnswerLineL50"/>
        <w:rPr>
          <w:b w:val="0"/>
          <w:bCs/>
          <w:i w:val="0"/>
          <w:iCs/>
          <w:color w:val="auto"/>
        </w:rPr>
      </w:pPr>
      <w:r>
        <w:rPr>
          <w:b w:val="0"/>
          <w:bCs/>
          <w:i w:val="0"/>
          <w:iCs/>
          <w:color w:val="auto"/>
        </w:rPr>
        <w:t>Yes</w:t>
      </w:r>
      <w:r>
        <w:rPr>
          <w:b w:val="0"/>
          <w:bCs/>
          <w:i w:val="0"/>
          <w:iCs/>
          <w:color w:val="auto"/>
        </w:rPr>
        <w:br/>
      </w:r>
    </w:p>
    <w:p w14:paraId="295B4016" w14:textId="77777777"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2CB64B9C" w14:textId="728A6725" w:rsidR="00F3146D" w:rsidRPr="00257375" w:rsidRDefault="00257375" w:rsidP="00F3146D">
      <w:pPr>
        <w:pStyle w:val="AnswerLineL50"/>
        <w:rPr>
          <w:b w:val="0"/>
          <w:bCs/>
          <w:i w:val="0"/>
          <w:iCs/>
          <w:color w:val="auto"/>
        </w:rPr>
      </w:pPr>
      <w:r>
        <w:rPr>
          <w:b w:val="0"/>
          <w:bCs/>
          <w:i w:val="0"/>
          <w:iCs/>
          <w:color w:val="auto"/>
        </w:rPr>
        <w:t>Yes</w:t>
      </w:r>
      <w:r>
        <w:rPr>
          <w:b w:val="0"/>
          <w:bCs/>
          <w:i w:val="0"/>
          <w:iCs/>
          <w:color w:val="auto"/>
        </w:rPr>
        <w:br/>
      </w:r>
    </w:p>
    <w:p w14:paraId="687F5B50"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78DEFC60" w14:textId="3E5411F2" w:rsidR="00F3146D" w:rsidRPr="00257375" w:rsidRDefault="00257375" w:rsidP="00F3146D">
      <w:pPr>
        <w:pStyle w:val="AnswerLineL50"/>
        <w:rPr>
          <w:b w:val="0"/>
          <w:bCs/>
          <w:i w:val="0"/>
          <w:iCs/>
          <w:color w:val="auto"/>
        </w:rPr>
      </w:pPr>
      <w:r>
        <w:rPr>
          <w:b w:val="0"/>
          <w:bCs/>
          <w:i w:val="0"/>
          <w:iCs/>
          <w:color w:val="auto"/>
        </w:rPr>
        <w:t>No</w:t>
      </w:r>
    </w:p>
    <w:p w14:paraId="25AA5B97" w14:textId="77777777" w:rsidR="00257375" w:rsidRDefault="00257375" w:rsidP="00783C3D">
      <w:pPr>
        <w:pStyle w:val="BodyTextL50"/>
        <w:tabs>
          <w:tab w:val="left" w:leader="underscore" w:pos="3960"/>
          <w:tab w:val="left" w:leader="underscore" w:pos="7200"/>
          <w:tab w:val="left" w:leader="underscore" w:pos="9720"/>
        </w:tabs>
      </w:pPr>
    </w:p>
    <w:p w14:paraId="1D84F9CB" w14:textId="42A3EC3B"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4EAA339A" w14:textId="77777777" w:rsidR="00257375" w:rsidRPr="00257375" w:rsidRDefault="00257375" w:rsidP="00257375">
      <w:pPr>
        <w:pStyle w:val="AnswerLineL50"/>
        <w:rPr>
          <w:b w:val="0"/>
          <w:bCs/>
          <w:i w:val="0"/>
          <w:iCs/>
          <w:color w:val="auto"/>
        </w:rPr>
      </w:pPr>
      <w:r>
        <w:rPr>
          <w:b w:val="0"/>
          <w:bCs/>
          <w:i w:val="0"/>
          <w:iCs/>
          <w:color w:val="auto"/>
        </w:rPr>
        <w:t>No</w:t>
      </w:r>
    </w:p>
    <w:p w14:paraId="116FB199" w14:textId="52818A79" w:rsidR="00F3146D" w:rsidRDefault="00F3146D" w:rsidP="00F3146D">
      <w:pPr>
        <w:pStyle w:val="AnswerLineL50"/>
      </w:pPr>
      <w:r w:rsidRPr="00257375">
        <w:rPr>
          <w:color w:val="auto"/>
        </w:rPr>
        <w:t xml:space="preserve"> </w:t>
      </w:r>
      <w:r>
        <w:t>here.</w:t>
      </w:r>
    </w:p>
    <w:p w14:paraId="04FCEDB0"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763727C4" w14:textId="77777777" w:rsidR="00F3146D" w:rsidRDefault="00F3146D" w:rsidP="00E67D49">
      <w:pPr>
        <w:pStyle w:val="Heading3"/>
      </w:pPr>
      <w:r>
        <w:t>Questions:</w:t>
      </w:r>
    </w:p>
    <w:p w14:paraId="3CFD7833" w14:textId="77777777"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14:paraId="138886A0" w14:textId="31A3021F" w:rsidR="00257375" w:rsidRPr="00257375" w:rsidRDefault="00257375" w:rsidP="00257375">
      <w:pPr>
        <w:pStyle w:val="AnswerLineL50"/>
        <w:rPr>
          <w:b w:val="0"/>
          <w:bCs/>
          <w:i w:val="0"/>
          <w:iCs/>
          <w:color w:val="auto"/>
        </w:rPr>
      </w:pPr>
      <w:r>
        <w:rPr>
          <w:b w:val="0"/>
          <w:bCs/>
          <w:i w:val="0"/>
          <w:iCs/>
          <w:color w:val="auto"/>
        </w:rPr>
        <w:t>Yes</w:t>
      </w:r>
    </w:p>
    <w:p w14:paraId="0A27047E" w14:textId="77777777" w:rsidR="00257375" w:rsidRDefault="00257375" w:rsidP="00783C3D">
      <w:pPr>
        <w:pStyle w:val="BodyTextL50"/>
        <w:tabs>
          <w:tab w:val="left" w:leader="underscore" w:pos="5220"/>
          <w:tab w:val="left" w:leader="underscore" w:pos="9630"/>
        </w:tabs>
      </w:pPr>
    </w:p>
    <w:p w14:paraId="06D67D1A" w14:textId="2C31B62F"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32D43969" w14:textId="47233193" w:rsidR="00257375" w:rsidRPr="00257375" w:rsidRDefault="00257375" w:rsidP="00257375">
      <w:pPr>
        <w:pStyle w:val="AnswerLineL50"/>
        <w:rPr>
          <w:b w:val="0"/>
          <w:bCs/>
          <w:i w:val="0"/>
          <w:iCs/>
          <w:color w:val="auto"/>
        </w:rPr>
      </w:pPr>
      <w:r>
        <w:rPr>
          <w:b w:val="0"/>
          <w:bCs/>
          <w:i w:val="0"/>
          <w:iCs/>
          <w:color w:val="auto"/>
        </w:rPr>
        <w:t>Yes</w:t>
      </w:r>
    </w:p>
    <w:p w14:paraId="6D8A0E5B" w14:textId="5D7D813F" w:rsidR="00F3146D" w:rsidRDefault="00F3146D" w:rsidP="00F3146D">
      <w:pPr>
        <w:pStyle w:val="AnswerLineL50"/>
      </w:pPr>
    </w:p>
    <w:p w14:paraId="4757F505" w14:textId="07EF2AD3" w:rsidR="009B6A3C" w:rsidRPr="00257375" w:rsidRDefault="00783C3D" w:rsidP="00257375">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r w:rsidR="00257375">
        <w:br/>
        <w:t xml:space="preserve">PC-01 IP address was configured incorrectly. We needed to update the IP address. </w:t>
      </w:r>
      <w:proofErr w:type="gramStart"/>
      <w:r w:rsidR="00257375">
        <w:t>Also</w:t>
      </w:r>
      <w:proofErr w:type="gramEnd"/>
      <w:r w:rsidR="00257375">
        <w:t xml:space="preserve"> </w:t>
      </w:r>
      <w:r w:rsidR="006239E3">
        <w:t>PC-A and PC-B couldn’t be reached.</w:t>
      </w:r>
    </w:p>
    <w:p w14:paraId="145FA6DF" w14:textId="77777777" w:rsidR="00783C3D" w:rsidRDefault="00783C3D" w:rsidP="00E67D49">
      <w:pPr>
        <w:pStyle w:val="Heading2"/>
      </w:pPr>
      <w:r w:rsidRPr="00EA5219">
        <w:t>Determ</w:t>
      </w:r>
      <w:r>
        <w:t>ine connectivity issues from PC-02.</w:t>
      </w:r>
    </w:p>
    <w:p w14:paraId="34917BA0"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4C406EF5"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5EED91EE" w14:textId="77777777" w:rsidR="00F3146D" w:rsidRDefault="00F3146D" w:rsidP="00E67D49">
      <w:pPr>
        <w:pStyle w:val="Heading3"/>
      </w:pPr>
      <w:r>
        <w:t>Questions:</w:t>
      </w:r>
    </w:p>
    <w:p w14:paraId="5B044B00"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4EBE1C49" w14:textId="13BE38F0" w:rsidR="00F3146D" w:rsidRPr="006239E3" w:rsidRDefault="006239E3" w:rsidP="00F3146D">
      <w:pPr>
        <w:pStyle w:val="AnswerLineL50"/>
        <w:rPr>
          <w:b w:val="0"/>
          <w:bCs/>
          <w:i w:val="0"/>
          <w:iCs/>
          <w:color w:val="auto"/>
        </w:rPr>
      </w:pPr>
      <w:r>
        <w:rPr>
          <w:b w:val="0"/>
          <w:bCs/>
          <w:i w:val="0"/>
          <w:iCs/>
          <w:color w:val="auto"/>
        </w:rPr>
        <w:t>Yes</w:t>
      </w:r>
    </w:p>
    <w:p w14:paraId="6E4FFBD3" w14:textId="77777777" w:rsidR="00F3146D" w:rsidRDefault="00783C3D" w:rsidP="00783C3D">
      <w:pPr>
        <w:pStyle w:val="BodyTextL50"/>
        <w:tabs>
          <w:tab w:val="left" w:leader="underscore" w:pos="5490"/>
          <w:tab w:val="left" w:leader="underscore" w:pos="9630"/>
        </w:tabs>
      </w:pPr>
      <w:r w:rsidRPr="001E5BC8">
        <w:t>To web server (209.165.201.2)</w:t>
      </w:r>
      <w:r w:rsidR="00F3146D">
        <w:t>?</w:t>
      </w:r>
    </w:p>
    <w:p w14:paraId="704E5C8F" w14:textId="77777777" w:rsidR="006239E3" w:rsidRPr="006239E3" w:rsidRDefault="006239E3" w:rsidP="006239E3">
      <w:pPr>
        <w:pStyle w:val="AnswerLineL50"/>
        <w:rPr>
          <w:b w:val="0"/>
          <w:bCs/>
          <w:i w:val="0"/>
          <w:iCs/>
          <w:color w:val="auto"/>
        </w:rPr>
      </w:pPr>
      <w:r>
        <w:rPr>
          <w:b w:val="0"/>
          <w:bCs/>
          <w:i w:val="0"/>
          <w:iCs/>
          <w:color w:val="auto"/>
        </w:rPr>
        <w:t>Yes</w:t>
      </w:r>
    </w:p>
    <w:p w14:paraId="08371935" w14:textId="77777777"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44CEAA12" w14:textId="04BBCB96" w:rsidR="00F3146D" w:rsidRPr="006239E3" w:rsidRDefault="006239E3" w:rsidP="006239E3">
      <w:pPr>
        <w:pStyle w:val="AnswerLineL50"/>
        <w:rPr>
          <w:b w:val="0"/>
          <w:bCs/>
          <w:i w:val="0"/>
          <w:iCs/>
          <w:color w:val="auto"/>
        </w:rPr>
      </w:pPr>
      <w:r w:rsidRPr="006239E3">
        <w:rPr>
          <w:b w:val="0"/>
          <w:bCs/>
          <w:i w:val="0"/>
          <w:iCs/>
          <w:color w:val="auto"/>
        </w:rPr>
        <w:t>No</w:t>
      </w:r>
    </w:p>
    <w:p w14:paraId="475F47A2"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2D4BFC8D" w14:textId="26953B87" w:rsidR="00F3146D" w:rsidRDefault="006239E3" w:rsidP="00F3146D">
      <w:pPr>
        <w:pStyle w:val="AnswerLineL50"/>
      </w:pPr>
      <w:r>
        <w:rPr>
          <w:b w:val="0"/>
          <w:bCs/>
          <w:i w:val="0"/>
          <w:iCs/>
          <w:color w:val="auto"/>
        </w:rPr>
        <w:t>No</w:t>
      </w:r>
    </w:p>
    <w:p w14:paraId="572479E0"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2D64593F" w14:textId="120CB75C" w:rsidR="00F3146D" w:rsidRDefault="006239E3" w:rsidP="00F3146D">
      <w:pPr>
        <w:pStyle w:val="AnswerLineL50"/>
      </w:pPr>
      <w:r>
        <w:rPr>
          <w:b w:val="0"/>
          <w:bCs/>
          <w:i w:val="0"/>
          <w:iCs/>
          <w:color w:val="auto"/>
        </w:rPr>
        <w:t>No</w:t>
      </w:r>
    </w:p>
    <w:p w14:paraId="7DC09BAD" w14:textId="77777777" w:rsidR="00783C3D" w:rsidRDefault="00783C3D" w:rsidP="00783C3D">
      <w:pPr>
        <w:pStyle w:val="SubStepAlpha"/>
      </w:pPr>
      <w:r>
        <w:lastRenderedPageBreak/>
        <w:t>Navigate to www.cisco.pka using the web browser on PC-02. Record the results.</w:t>
      </w:r>
    </w:p>
    <w:p w14:paraId="61213B39" w14:textId="77777777" w:rsidR="00F3146D" w:rsidRDefault="00F3146D" w:rsidP="00783C3D">
      <w:pPr>
        <w:pStyle w:val="BodyTextL50"/>
        <w:tabs>
          <w:tab w:val="left" w:leader="underscore" w:pos="5130"/>
          <w:tab w:val="left" w:leader="underscore" w:pos="9630"/>
        </w:tabs>
      </w:pPr>
      <w:r>
        <w:t>Questions:</w:t>
      </w:r>
    </w:p>
    <w:p w14:paraId="52E9F1D1" w14:textId="77777777"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14:paraId="3A9841AB" w14:textId="77777777" w:rsidR="00E749DB" w:rsidRPr="00E749DB" w:rsidRDefault="00E749DB" w:rsidP="00783C3D">
      <w:pPr>
        <w:pStyle w:val="BodyTextL50"/>
        <w:tabs>
          <w:tab w:val="left" w:leader="underscore" w:pos="5130"/>
          <w:tab w:val="left" w:leader="underscore" w:pos="9630"/>
        </w:tabs>
      </w:pPr>
      <w:r w:rsidRPr="00E749DB">
        <w:t>Yes</w:t>
      </w:r>
      <w:r w:rsidRPr="00E749DB">
        <w:t xml:space="preserve"> </w:t>
      </w:r>
    </w:p>
    <w:p w14:paraId="292D1DA0" w14:textId="59883603" w:rsidR="00F3146D" w:rsidRDefault="00783C3D" w:rsidP="00783C3D">
      <w:pPr>
        <w:pStyle w:val="BodyTextL50"/>
        <w:tabs>
          <w:tab w:val="left" w:leader="underscore" w:pos="5130"/>
          <w:tab w:val="left" w:leader="underscore" w:pos="9630"/>
        </w:tabs>
      </w:pPr>
      <w:r>
        <w:t>U</w:t>
      </w:r>
      <w:r w:rsidRPr="00FB3D11">
        <w:t>sing the web server IP address</w:t>
      </w:r>
      <w:r>
        <w:t>?</w:t>
      </w:r>
      <w:r w:rsidR="00E749DB">
        <w:br/>
      </w:r>
      <w:r w:rsidR="00E749DB" w:rsidRPr="00E749DB">
        <w:t>Yes</w:t>
      </w:r>
    </w:p>
    <w:p w14:paraId="5BFF9DB5" w14:textId="5594CB8E" w:rsidR="009B6A3C" w:rsidRPr="00E749DB" w:rsidRDefault="00783C3D" w:rsidP="00E749DB">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r w:rsidR="00E749DB">
        <w:br/>
      </w:r>
      <w:r w:rsidR="00E749DB">
        <w:t xml:space="preserve">PC-01 </w:t>
      </w:r>
      <w:r w:rsidR="00E749DB">
        <w:t>default gateway</w:t>
      </w:r>
      <w:r w:rsidR="00E749DB">
        <w:t xml:space="preserve"> address was configured incorrectly. We needed to update the gateway address. </w:t>
      </w:r>
      <w:r w:rsidR="00E749DB">
        <w:t>Also,</w:t>
      </w:r>
      <w:r w:rsidR="00E749DB">
        <w:t xml:space="preserve"> </w:t>
      </w:r>
      <w:r w:rsidR="00E749DB">
        <w:t xml:space="preserve">PC-01, </w:t>
      </w:r>
      <w:r w:rsidR="00E749DB">
        <w:t>PC-A and PC-B couldn’t be reached.</w:t>
      </w:r>
    </w:p>
    <w:p w14:paraId="7851FF85" w14:textId="77777777" w:rsidR="00783C3D" w:rsidRDefault="00783C3D" w:rsidP="00E67D49">
      <w:pPr>
        <w:pStyle w:val="Heading2"/>
      </w:pPr>
      <w:r w:rsidRPr="00EA5219">
        <w:t>Determ</w:t>
      </w:r>
      <w:r>
        <w:t>ine connectivity issues from PC-A.</w:t>
      </w:r>
    </w:p>
    <w:p w14:paraId="7CC47831"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1843D8C7"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7DE01033" w14:textId="77777777" w:rsidR="00E67D49" w:rsidRPr="00EA5219" w:rsidRDefault="00E67D49" w:rsidP="00E67D49">
      <w:pPr>
        <w:pStyle w:val="Heading3"/>
      </w:pPr>
      <w:r>
        <w:t>Questions:</w:t>
      </w:r>
    </w:p>
    <w:p w14:paraId="17DA606D" w14:textId="77777777"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5A832A54" w14:textId="0139F8FF" w:rsidR="00F3146D" w:rsidRDefault="00E749DB" w:rsidP="00783C3D">
      <w:pPr>
        <w:pStyle w:val="BodyTextL50"/>
        <w:tabs>
          <w:tab w:val="left" w:leader="underscore" w:pos="5490"/>
          <w:tab w:val="left" w:leader="underscore" w:pos="9720"/>
        </w:tabs>
      </w:pPr>
      <w:r w:rsidRPr="00E749DB">
        <w:t>No</w:t>
      </w:r>
      <w:r>
        <w:t xml:space="preserve"> </w:t>
      </w:r>
      <w:r>
        <w:br/>
      </w:r>
      <w:r>
        <w:br/>
      </w:r>
      <w:r w:rsidR="00783C3D">
        <w:t>Ping to default gateway (172.16.2.1)</w:t>
      </w:r>
      <w:r w:rsidR="00F3146D">
        <w:t>?</w:t>
      </w:r>
      <w:r>
        <w:br/>
        <w:t>No</w:t>
      </w:r>
    </w:p>
    <w:p w14:paraId="74FBB44D" w14:textId="77777777" w:rsidR="00F3146D" w:rsidRDefault="00F3146D" w:rsidP="00F3146D">
      <w:pPr>
        <w:pStyle w:val="AnswerLineL50"/>
      </w:pPr>
      <w:r>
        <w:t>Type you answers here.</w:t>
      </w:r>
    </w:p>
    <w:p w14:paraId="7740DB5D" w14:textId="460A75C9" w:rsidR="00F3146D" w:rsidRDefault="00783C3D" w:rsidP="00783C3D">
      <w:pPr>
        <w:pStyle w:val="BodyTextL50"/>
        <w:tabs>
          <w:tab w:val="left" w:leader="underscore" w:pos="3690"/>
          <w:tab w:val="left" w:leader="underscore" w:pos="7020"/>
          <w:tab w:val="left" w:leader="underscore" w:pos="9720"/>
        </w:tabs>
      </w:pPr>
      <w:r>
        <w:t>Ping to PC-B</w:t>
      </w:r>
      <w:r w:rsidR="00F3146D">
        <w:t>?</w:t>
      </w:r>
      <w:r w:rsidR="00E749DB">
        <w:br/>
        <w:t>Yes</w:t>
      </w:r>
    </w:p>
    <w:p w14:paraId="0E2C867C" w14:textId="77777777" w:rsidR="00F3146D" w:rsidRDefault="00F3146D" w:rsidP="00F3146D">
      <w:pPr>
        <w:pStyle w:val="AnswerLineL50"/>
      </w:pPr>
      <w:r>
        <w:t>Type you answers here.</w:t>
      </w:r>
    </w:p>
    <w:p w14:paraId="5D2FF4B9" w14:textId="6DF185CC" w:rsidR="00F3146D" w:rsidRDefault="00783C3D" w:rsidP="00783C3D">
      <w:pPr>
        <w:pStyle w:val="BodyTextL50"/>
        <w:tabs>
          <w:tab w:val="left" w:leader="underscore" w:pos="3690"/>
          <w:tab w:val="left" w:leader="underscore" w:pos="7020"/>
          <w:tab w:val="left" w:leader="underscore" w:pos="9720"/>
        </w:tabs>
      </w:pPr>
      <w:r>
        <w:t>To PC-01</w:t>
      </w:r>
      <w:r w:rsidR="00F3146D">
        <w:t>?</w:t>
      </w:r>
      <w:r w:rsidR="00E749DB">
        <w:br/>
        <w:t>No</w:t>
      </w:r>
    </w:p>
    <w:p w14:paraId="13CC4775" w14:textId="77777777" w:rsidR="00F3146D" w:rsidRDefault="00F3146D" w:rsidP="00F3146D">
      <w:pPr>
        <w:pStyle w:val="AnswerLineL50"/>
      </w:pPr>
      <w:r>
        <w:t>Type you answers here.</w:t>
      </w:r>
    </w:p>
    <w:p w14:paraId="1EDE1CB6" w14:textId="4D882FF3" w:rsidR="00F3146D" w:rsidRDefault="00783C3D" w:rsidP="00783C3D">
      <w:pPr>
        <w:pStyle w:val="BodyTextL50"/>
        <w:tabs>
          <w:tab w:val="left" w:leader="underscore" w:pos="3690"/>
          <w:tab w:val="left" w:leader="underscore" w:pos="7020"/>
          <w:tab w:val="left" w:leader="underscore" w:pos="9720"/>
        </w:tabs>
      </w:pPr>
      <w:r>
        <w:t>To PC-02</w:t>
      </w:r>
      <w:r w:rsidR="00F3146D">
        <w:t>?</w:t>
      </w:r>
      <w:r w:rsidR="00E749DB">
        <w:br/>
        <w:t>No</w:t>
      </w:r>
    </w:p>
    <w:p w14:paraId="4A00375A" w14:textId="77777777" w:rsidR="00F3146D" w:rsidRDefault="00F3146D" w:rsidP="00F3146D">
      <w:pPr>
        <w:pStyle w:val="AnswerLineL50"/>
      </w:pPr>
      <w:r>
        <w:t>Type you answers here.</w:t>
      </w:r>
    </w:p>
    <w:p w14:paraId="05584B3F" w14:textId="77777777" w:rsidR="00783C3D" w:rsidRDefault="00783C3D" w:rsidP="00783C3D">
      <w:pPr>
        <w:pStyle w:val="SubStepAlpha"/>
      </w:pPr>
      <w:r>
        <w:t>Navigate to www.cisco.pka using the web browser on PC-A. Record the results.</w:t>
      </w:r>
    </w:p>
    <w:p w14:paraId="274B514E" w14:textId="77777777" w:rsidR="00F3146D" w:rsidRDefault="00F3146D" w:rsidP="00E67D49">
      <w:pPr>
        <w:pStyle w:val="Heading3"/>
      </w:pPr>
      <w:r>
        <w:t>Questions:</w:t>
      </w:r>
    </w:p>
    <w:p w14:paraId="0F7AF7A1" w14:textId="009F6055" w:rsidR="00F3146D" w:rsidRDefault="00783C3D" w:rsidP="00783C3D">
      <w:pPr>
        <w:pStyle w:val="BodyTextL50"/>
        <w:tabs>
          <w:tab w:val="left" w:leader="underscore" w:pos="5310"/>
          <w:tab w:val="left" w:leader="underscore" w:pos="9720"/>
        </w:tabs>
      </w:pPr>
      <w:r>
        <w:t xml:space="preserve">Can PC-A access </w:t>
      </w:r>
      <w:r w:rsidR="00F3146D" w:rsidRPr="00F3146D">
        <w:t>www.cisco.pka</w:t>
      </w:r>
      <w:r>
        <w:t>?</w:t>
      </w:r>
      <w:r w:rsidR="00E749DB">
        <w:br/>
        <w:t>No</w:t>
      </w:r>
    </w:p>
    <w:p w14:paraId="7B7A8A3E" w14:textId="77777777" w:rsidR="00F3146D" w:rsidRDefault="00F3146D" w:rsidP="00F3146D">
      <w:pPr>
        <w:pStyle w:val="AnswerLineL50"/>
      </w:pPr>
      <w:r>
        <w:t>Type you answers here.</w:t>
      </w:r>
    </w:p>
    <w:p w14:paraId="2716538D" w14:textId="023C7640" w:rsidR="00F3146D" w:rsidRDefault="00783C3D" w:rsidP="00783C3D">
      <w:pPr>
        <w:pStyle w:val="BodyTextL50"/>
        <w:tabs>
          <w:tab w:val="left" w:leader="underscore" w:pos="5310"/>
          <w:tab w:val="left" w:leader="underscore" w:pos="9720"/>
        </w:tabs>
      </w:pPr>
      <w:r>
        <w:t>U</w:t>
      </w:r>
      <w:r w:rsidRPr="00FB3D11">
        <w:t>sing the web server IP address</w:t>
      </w:r>
      <w:r>
        <w:t>?</w:t>
      </w:r>
      <w:r w:rsidR="00E749DB">
        <w:br/>
        <w:t>No</w:t>
      </w:r>
    </w:p>
    <w:p w14:paraId="1E9018C6" w14:textId="77777777" w:rsidR="00F3146D" w:rsidRDefault="00F3146D" w:rsidP="00F3146D">
      <w:pPr>
        <w:pStyle w:val="AnswerLineL50"/>
      </w:pPr>
      <w:r>
        <w:t>Type you answers here.</w:t>
      </w:r>
    </w:p>
    <w:p w14:paraId="19132186" w14:textId="142FA828"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r w:rsidR="00E749DB">
        <w:br/>
        <w:t>PC-A couldn’t reach PC-</w:t>
      </w:r>
      <w:r w:rsidR="002504F4">
        <w:t>01, PC-02 and the website. But it could reach the PC-B. That means there is a problem in the router side.</w:t>
      </w:r>
      <w:r w:rsidR="00B5404C">
        <w:t xml:space="preserve"> It seems Router 1 Gigabit Ethernet</w:t>
      </w:r>
      <w:r w:rsidR="002504F4">
        <w:t xml:space="preserve"> </w:t>
      </w:r>
      <w:r w:rsidR="00B5404C">
        <w:t>0/1 had incorrect IP address. For solving, we update the IP address.</w:t>
      </w:r>
    </w:p>
    <w:p w14:paraId="0DF9D0FF" w14:textId="77777777" w:rsidR="006E5AC7" w:rsidRDefault="006E5AC7" w:rsidP="00971FC2">
      <w:pPr>
        <w:pStyle w:val="AnswerLineL50"/>
        <w:spacing w:before="400" w:after="400"/>
      </w:pPr>
      <w:r>
        <w:t>Type your answers here.</w:t>
      </w:r>
    </w:p>
    <w:p w14:paraId="43D38CC5" w14:textId="77777777" w:rsidR="00783C3D" w:rsidRDefault="00783C3D" w:rsidP="00E67D49">
      <w:pPr>
        <w:pStyle w:val="Heading2"/>
      </w:pPr>
      <w:r w:rsidRPr="00EA5219">
        <w:lastRenderedPageBreak/>
        <w:t>Determ</w:t>
      </w:r>
      <w:r>
        <w:t>ine connectivity issues from PC-B.</w:t>
      </w:r>
    </w:p>
    <w:p w14:paraId="25CC3C02"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2726D56C"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17D648A8" w14:textId="77777777" w:rsidR="00F3146D" w:rsidRPr="00EA5219" w:rsidRDefault="00F3146D" w:rsidP="00E67D49">
      <w:pPr>
        <w:pStyle w:val="Heading3"/>
      </w:pPr>
      <w:r>
        <w:t>Questions:</w:t>
      </w:r>
    </w:p>
    <w:p w14:paraId="12AE2642" w14:textId="7B881CF9" w:rsidR="00F3146D" w:rsidRDefault="00783C3D" w:rsidP="00F3146D">
      <w:pPr>
        <w:pStyle w:val="BodyTextL50"/>
        <w:tabs>
          <w:tab w:val="left" w:leader="underscore" w:pos="5310"/>
          <w:tab w:val="left" w:leader="underscore" w:pos="9630"/>
        </w:tabs>
        <w:spacing w:before="0"/>
      </w:pPr>
      <w:r w:rsidRPr="001E5BC8">
        <w:t>To web server (209.165.201.2)</w:t>
      </w:r>
      <w:r w:rsidR="00F3146D">
        <w:t>?</w:t>
      </w:r>
      <w:r w:rsidR="00B5404C">
        <w:br/>
        <w:t>Yes</w:t>
      </w:r>
    </w:p>
    <w:p w14:paraId="3DFE618E" w14:textId="77777777" w:rsidR="00F3146D" w:rsidRDefault="00F3146D" w:rsidP="00F3146D">
      <w:pPr>
        <w:pStyle w:val="AnswerLineL50"/>
      </w:pPr>
      <w:r>
        <w:t>Type you answers here.</w:t>
      </w:r>
    </w:p>
    <w:p w14:paraId="62F16B89" w14:textId="78E83667" w:rsidR="00F3146D" w:rsidRDefault="00783C3D" w:rsidP="00783C3D">
      <w:pPr>
        <w:pStyle w:val="BodyTextL50"/>
        <w:tabs>
          <w:tab w:val="left" w:leader="underscore" w:pos="5310"/>
          <w:tab w:val="left" w:leader="underscore" w:pos="9630"/>
        </w:tabs>
      </w:pPr>
      <w:r>
        <w:t>Ping to default gateway (172.16.2.1)</w:t>
      </w:r>
      <w:r w:rsidR="00F3146D">
        <w:t>?</w:t>
      </w:r>
      <w:r w:rsidR="00B5404C">
        <w:br/>
        <w:t>Yes</w:t>
      </w:r>
    </w:p>
    <w:p w14:paraId="62B756A3" w14:textId="77777777" w:rsidR="00F3146D" w:rsidRDefault="00F3146D" w:rsidP="00F3146D">
      <w:pPr>
        <w:pStyle w:val="AnswerLineL50"/>
      </w:pPr>
      <w:r>
        <w:t>Type you answers here.</w:t>
      </w:r>
    </w:p>
    <w:p w14:paraId="2E838C53" w14:textId="2DF1F889" w:rsidR="00F3146D" w:rsidRDefault="00783C3D" w:rsidP="00783C3D">
      <w:pPr>
        <w:pStyle w:val="BodyTextL50"/>
        <w:tabs>
          <w:tab w:val="left" w:leader="underscore" w:pos="3600"/>
          <w:tab w:val="left" w:leader="underscore" w:pos="6660"/>
          <w:tab w:val="left" w:leader="underscore" w:pos="9630"/>
        </w:tabs>
      </w:pPr>
      <w:r>
        <w:t>Ping to PC-A</w:t>
      </w:r>
      <w:r w:rsidR="00F3146D">
        <w:t>?</w:t>
      </w:r>
      <w:r w:rsidR="00B5404C">
        <w:br/>
        <w:t>Yes</w:t>
      </w:r>
    </w:p>
    <w:p w14:paraId="07AB0F38" w14:textId="77777777" w:rsidR="00F3146D" w:rsidRDefault="00F3146D" w:rsidP="00F3146D">
      <w:pPr>
        <w:pStyle w:val="AnswerLineL50"/>
      </w:pPr>
      <w:r>
        <w:t>Type you answers here.</w:t>
      </w:r>
    </w:p>
    <w:p w14:paraId="48737A43" w14:textId="6970D61E" w:rsidR="00F3146D" w:rsidRDefault="00783C3D" w:rsidP="00783C3D">
      <w:pPr>
        <w:pStyle w:val="BodyTextL50"/>
        <w:tabs>
          <w:tab w:val="left" w:leader="underscore" w:pos="3600"/>
          <w:tab w:val="left" w:leader="underscore" w:pos="6660"/>
          <w:tab w:val="left" w:leader="underscore" w:pos="9630"/>
        </w:tabs>
      </w:pPr>
      <w:r>
        <w:t>To PC-01</w:t>
      </w:r>
      <w:r w:rsidR="00F3146D">
        <w:t>?</w:t>
      </w:r>
      <w:r w:rsidR="00B5404C">
        <w:br/>
        <w:t>Yes</w:t>
      </w:r>
    </w:p>
    <w:p w14:paraId="1126288C" w14:textId="77777777" w:rsidR="00F3146D" w:rsidRDefault="00F3146D" w:rsidP="00F3146D">
      <w:pPr>
        <w:pStyle w:val="AnswerLineL50"/>
      </w:pPr>
      <w:r>
        <w:t>Type you answers here.</w:t>
      </w:r>
    </w:p>
    <w:p w14:paraId="7FEE2BEB" w14:textId="45105D83" w:rsidR="00F3146D" w:rsidRDefault="00783C3D" w:rsidP="00783C3D">
      <w:pPr>
        <w:pStyle w:val="BodyTextL50"/>
        <w:tabs>
          <w:tab w:val="left" w:leader="underscore" w:pos="3600"/>
          <w:tab w:val="left" w:leader="underscore" w:pos="6660"/>
          <w:tab w:val="left" w:leader="underscore" w:pos="9630"/>
        </w:tabs>
      </w:pPr>
      <w:r>
        <w:t>To PC-02</w:t>
      </w:r>
      <w:r w:rsidR="00F3146D">
        <w:t>?</w:t>
      </w:r>
      <w:r w:rsidR="00B5404C">
        <w:br/>
        <w:t>Yes</w:t>
      </w:r>
    </w:p>
    <w:p w14:paraId="6F17C4E3" w14:textId="77777777" w:rsidR="00F3146D" w:rsidRDefault="00F3146D" w:rsidP="00F3146D">
      <w:pPr>
        <w:pStyle w:val="AnswerLineL50"/>
      </w:pPr>
      <w:r>
        <w:t>Type you answers here.</w:t>
      </w:r>
    </w:p>
    <w:p w14:paraId="7DE935AB" w14:textId="77777777" w:rsidR="00783C3D" w:rsidRDefault="00783C3D" w:rsidP="00783C3D">
      <w:pPr>
        <w:pStyle w:val="SubStepAlpha"/>
      </w:pPr>
      <w:r>
        <w:t>Navigate to www.cisco.pka using the web browser. Record the results.</w:t>
      </w:r>
    </w:p>
    <w:p w14:paraId="76BCCF0A" w14:textId="77777777" w:rsidR="00F3146D" w:rsidRDefault="00F3146D" w:rsidP="00E67D49">
      <w:pPr>
        <w:pStyle w:val="Heading3"/>
      </w:pPr>
      <w:r>
        <w:t>Questions:</w:t>
      </w:r>
    </w:p>
    <w:p w14:paraId="445F9E74" w14:textId="4C9C3DFB"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r w:rsidR="00B5404C">
        <w:br/>
        <w:t>No</w:t>
      </w:r>
    </w:p>
    <w:p w14:paraId="234EB0AB" w14:textId="77777777" w:rsidR="00F3146D" w:rsidRDefault="00F3146D" w:rsidP="00F3146D">
      <w:pPr>
        <w:pStyle w:val="AnswerLineL50"/>
      </w:pPr>
      <w:r>
        <w:t>Type you answers here.</w:t>
      </w:r>
    </w:p>
    <w:p w14:paraId="1CDC5283" w14:textId="13E5ABA4" w:rsidR="00F3146D" w:rsidRDefault="00783C3D" w:rsidP="00783C3D">
      <w:pPr>
        <w:pStyle w:val="BodyTextL50"/>
        <w:tabs>
          <w:tab w:val="left" w:leader="underscore" w:pos="5220"/>
          <w:tab w:val="left" w:leader="underscore" w:pos="9630"/>
        </w:tabs>
      </w:pPr>
      <w:r>
        <w:t>U</w:t>
      </w:r>
      <w:r w:rsidRPr="00FB3D11">
        <w:t>sing the web server IP address</w:t>
      </w:r>
      <w:r w:rsidR="00B5404C">
        <w:br/>
        <w:t>Yes</w:t>
      </w:r>
    </w:p>
    <w:p w14:paraId="4B561C85" w14:textId="77777777" w:rsidR="00F3146D" w:rsidRDefault="00F3146D" w:rsidP="00F3146D">
      <w:pPr>
        <w:pStyle w:val="AnswerLineL50"/>
      </w:pPr>
      <w:r>
        <w:t>Type you answers here.</w:t>
      </w:r>
    </w:p>
    <w:p w14:paraId="4190E53F" w14:textId="199AC4D9"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r w:rsidR="00B5404C">
        <w:br/>
      </w:r>
      <w:r w:rsidR="00B5404C">
        <w:br/>
        <w:t>There is error in DNS2 but since we couldn’t access the DNS Server, we can’t correct it.</w:t>
      </w:r>
    </w:p>
    <w:p w14:paraId="6EB76DF0" w14:textId="77777777" w:rsidR="006E5AC7" w:rsidRDefault="006E5AC7" w:rsidP="00971FC2">
      <w:pPr>
        <w:pStyle w:val="AnswerLineL50"/>
        <w:spacing w:before="800" w:after="800"/>
      </w:pPr>
      <w:r>
        <w:t>Type your answers here.</w:t>
      </w:r>
    </w:p>
    <w:p w14:paraId="0E01780B" w14:textId="617E68EF" w:rsidR="00783C3D" w:rsidRDefault="00783C3D" w:rsidP="00783C3D">
      <w:pPr>
        <w:pStyle w:val="SubStepAlpha"/>
      </w:pPr>
      <w:r>
        <w:t>Could all the issues be resolved on PC-B and still make use of DNS2? If not, what would you need to do?</w:t>
      </w:r>
      <w:r w:rsidR="00B5404C">
        <w:br/>
      </w:r>
      <w:r w:rsidR="00B5404C">
        <w:br/>
        <w:t>Since we can’t access to internal system of DNS2, as a temporary solution we can switch DNS2 to DNS1</w:t>
      </w:r>
      <w:r w:rsidR="00B5404C">
        <w:br/>
      </w:r>
    </w:p>
    <w:p w14:paraId="6966E82E" w14:textId="77777777" w:rsidR="00783C3D" w:rsidRDefault="006E5AC7" w:rsidP="00971FC2">
      <w:pPr>
        <w:pStyle w:val="AnswerLineL50"/>
        <w:spacing w:before="400" w:after="400"/>
      </w:pPr>
      <w:r>
        <w:t>Type your answers here.</w:t>
      </w:r>
    </w:p>
    <w:p w14:paraId="2BE610AB" w14:textId="77777777" w:rsidR="00783C3D" w:rsidRDefault="00783C3D" w:rsidP="00E67D49">
      <w:pPr>
        <w:pStyle w:val="Heading2"/>
      </w:pPr>
      <w:r>
        <w:lastRenderedPageBreak/>
        <w:t>Verify connectivity.</w:t>
      </w:r>
    </w:p>
    <w:p w14:paraId="341A2F70" w14:textId="77777777" w:rsidR="00783C3D" w:rsidRDefault="00783C3D" w:rsidP="00783C3D">
      <w:pPr>
        <w:pStyle w:val="BodyTextL25"/>
      </w:pPr>
      <w:r>
        <w:t>Verify that all the PCs can access the web server www.cisco.pka.</w:t>
      </w:r>
    </w:p>
    <w:p w14:paraId="6B9AA1D1"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263ECFBB" w14:textId="77777777" w:rsidR="00783C3D" w:rsidRPr="00E67D49" w:rsidRDefault="001F1DD0" w:rsidP="00E67D49">
      <w:pPr>
        <w:pStyle w:val="ConfigWindow"/>
      </w:pPr>
      <w:r>
        <w:t>End of document</w:t>
      </w:r>
    </w:p>
    <w:sectPr w:rsidR="00783C3D" w:rsidRPr="00E67D4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26A16" w14:textId="77777777" w:rsidR="000024E8" w:rsidRDefault="000024E8" w:rsidP="00710659">
      <w:pPr>
        <w:spacing w:after="0" w:line="240" w:lineRule="auto"/>
      </w:pPr>
      <w:r>
        <w:separator/>
      </w:r>
    </w:p>
    <w:p w14:paraId="42FC8810" w14:textId="77777777" w:rsidR="000024E8" w:rsidRDefault="000024E8"/>
  </w:endnote>
  <w:endnote w:type="continuationSeparator" w:id="0">
    <w:p w14:paraId="32683279" w14:textId="77777777" w:rsidR="000024E8" w:rsidRDefault="000024E8" w:rsidP="00710659">
      <w:pPr>
        <w:spacing w:after="0" w:line="240" w:lineRule="auto"/>
      </w:pPr>
      <w:r>
        <w:continuationSeparator/>
      </w:r>
    </w:p>
    <w:p w14:paraId="626514DC" w14:textId="77777777" w:rsidR="000024E8" w:rsidRDefault="000024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693CF"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2683B"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25737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7FB97"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5737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F6CCD" w14:textId="77777777" w:rsidR="000024E8" w:rsidRDefault="000024E8" w:rsidP="00710659">
      <w:pPr>
        <w:spacing w:after="0" w:line="240" w:lineRule="auto"/>
      </w:pPr>
      <w:r>
        <w:separator/>
      </w:r>
    </w:p>
    <w:p w14:paraId="2B1DBBE2" w14:textId="77777777" w:rsidR="000024E8" w:rsidRDefault="000024E8"/>
  </w:footnote>
  <w:footnote w:type="continuationSeparator" w:id="0">
    <w:p w14:paraId="3792D896" w14:textId="77777777" w:rsidR="000024E8" w:rsidRDefault="000024E8" w:rsidP="00710659">
      <w:pPr>
        <w:spacing w:after="0" w:line="240" w:lineRule="auto"/>
      </w:pPr>
      <w:r>
        <w:continuationSeparator/>
      </w:r>
    </w:p>
    <w:p w14:paraId="178BB149" w14:textId="77777777" w:rsidR="000024E8" w:rsidRDefault="000024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DB5D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74A72FBF"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7CBCE" w14:textId="77777777" w:rsidR="00926CB2" w:rsidRDefault="00882B63" w:rsidP="006C3FCF">
    <w:pPr>
      <w:ind w:left="-288"/>
    </w:pPr>
    <w:r>
      <w:rPr>
        <w:noProof/>
      </w:rPr>
      <w:drawing>
        <wp:inline distT="0" distB="0" distL="0" distR="0" wp14:anchorId="49B12808" wp14:editId="2C599DA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24E8"/>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4F4"/>
    <w:rsid w:val="002506CF"/>
    <w:rsid w:val="0025107F"/>
    <w:rsid w:val="00257375"/>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E3"/>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7F29"/>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404C"/>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749DB"/>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792D4"/>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DD1931"/>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21ACA6-6B1E-42D7-B543-42D68F52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63</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Faiaz Khan Soumik</cp:lastModifiedBy>
  <cp:revision>3</cp:revision>
  <dcterms:created xsi:type="dcterms:W3CDTF">2019-12-02T20:34:00Z</dcterms:created>
  <dcterms:modified xsi:type="dcterms:W3CDTF">2022-11-16T17:53:00Z</dcterms:modified>
</cp:coreProperties>
</file>